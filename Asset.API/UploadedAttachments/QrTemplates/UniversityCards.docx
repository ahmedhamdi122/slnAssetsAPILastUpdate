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1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5855"/>
      </w:tblGrid>
      <w:tr>
        <w:trPr>
          <w:trHeight w:val="3159" w:hRule="atLeast"/>
        </w:trPr>
        <w:tc>
          <w:tcPr>
            <w:tcW w:type="dxa" w:w="5755"/>
            <w:tcBorders/>
            <w:hideMark/>
          </w:tcPr>
          <w:p>
            <w:pPr>
              <w:spacing w:line="240" w:lineRule="auto"/>
              <w:rPr>
                <w:noProof/>
              </w:rPr>
            </w:pPr>
            <w:r>
              <w:rPr>
                <w:b/>
                <w:bCs/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31496</wp:posOffset>
                      </wp:positionV>
                      <wp:extent cx="3484829" cy="1828800"/>
                      <wp:effectExtent xmlns:wp="http://schemas.openxmlformats.org/drawingml/2006/wordprocessingDrawing" l="19050" t="19050" r="20955" b="19050"/>
                      <wp:wrapNone/>
                      <wp:docPr id="1" name="Rectangle 2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4829" cy="18288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B0F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style="position:absolute;margin-left:-3.25pt;margin-top:2.48pt;width:274.396pt;height:144pt;z-index:1024;;v-text-anchor:middle;mso-wrap-distance-left:9pt;mso-wrap-distance-top:0pt;mso-wrap-distance-right:9pt;mso-wrap-distance-bottom:0pt;" filled="f" strokecolor="#00B0F0" strokeweight="2.25pt">
                      <v:stroke dashstyle="solid" linestyle="single" joinstyle="miter" endcap="flat" color2="#00B0F0"/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  <w:lang w:bidi="ar-EG"/>
              </w:rPr>
              <w:drawing>
                <wp:anchor distT="0" distB="0" distL="114300" distR="114300" simplePos="0" relativeHeight="10240" behindDoc="0" locked="0" layoutInCell="1" allowOverlap="1">
                  <wp:simplePos x="0" y="0"/>
                  <wp:positionH relativeFrom="margin">
                    <wp:posOffset>128270</wp:posOffset>
                  </wp:positionH>
                  <wp:positionV relativeFrom="margin">
                    <wp:posOffset>183261</wp:posOffset>
                  </wp:positionV>
                  <wp:extent cx="659130" cy="684530"/>
                  <wp:effectExtent xmlns:wp="http://schemas.openxmlformats.org/drawingml/2006/wordprocessingDrawing" l="0" t="0" r="7620" b="1270"/>
                  <wp:wrapSquare wrapText="bothSides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2" r="10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68453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240" w:line="240" w:lineRule="auto"/>
              <w:rPr/>
            </w:pPr>
            <w:r>
              <w:rPr>
                <w:noProof/>
                <w:sz w:val="32"/>
                <w:szCs w:val="32"/>
              </w:rPr>
              <w:t xml:space="preserve">C-Arm</w:t>
            </w:r>
          </w:p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4096" behindDoc="0" locked="0" layoutInCell="1" allowOverlap="1">
                      <wp:simplePos x="0" y="0"/>
                      <wp:positionH relativeFrom="column">
                        <wp:posOffset>2060194</wp:posOffset>
                      </wp:positionH>
                      <wp:positionV relativeFrom="paragraph">
                        <wp:posOffset>133985</wp:posOffset>
                      </wp:positionV>
                      <wp:extent cx="1338580" cy="1001395"/>
                      <wp:wrapNone/>
                      <wp:docPr id="3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580" cy="1001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4" name="Picture 2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62.2pt;margin-top:10.55pt;width:105.4pt;height:78.85pt;z-index:4096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5" name="Picture 2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 </w:t>
            </w:r>
          </w:p>
          <w:p>
            <w:pPr>
              <w:spacing w:line="240" w:lineRule="auto"/>
              <w:rPr>
                <w:b/>
                <w:bCs/>
                <w:sz w:val="10"/>
                <w:szCs w:val="1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</w:p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Philips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160899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Azurion 7 B12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C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ode: </w:t>
            </w:r>
            <w:r>
              <w:rPr>
                <w:noProof/>
                <w:sz w:val="20"/>
                <w:szCs w:val="20"/>
              </w:rPr>
              <w:t xml:space="preserve">10001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Location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Sterilization</w:t>
            </w:r>
            <w:r>
              <w:rPr/>
              <w:br w:type="page"/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  <w:tc>
          <w:tcPr>
            <w:tcW w:type="dxa" w:w="5855"/>
            <w:tcBorders/>
          </w:tcPr>
          <w:p>
            <w:pPr>
              <w:spacing w:before="400" w:line="240" w:lineRule="auto"/>
              <w:rPr>
                <w:sz w:val="32"/>
                <w:szCs w:val="32"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2288" behindDoc="0" locked="0" layoutInCell="1" allowOverlap="1">
                      <wp:simplePos x="0" y="0"/>
                      <wp:positionH relativeFrom="column">
                        <wp:posOffset>13081</wp:posOffset>
                      </wp:positionH>
                      <wp:positionV relativeFrom="paragraph">
                        <wp:posOffset>31496</wp:posOffset>
                      </wp:positionV>
                      <wp:extent cx="3521507" cy="1828800"/>
                      <wp:effectExtent xmlns:wp="http://schemas.openxmlformats.org/drawingml/2006/wordprocessingDrawing" l="19050" t="19050" r="22225" b="19050"/>
                      <wp:wrapNone/>
                      <wp:docPr id="6" name="Rectangle 6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1507" cy="18288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B0F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style="position:absolute;margin-left:1.03pt;margin-top:2.48pt;width:277.28403pt;height:144pt;z-index:12288;;v-text-anchor:middle;mso-wrap-distance-left:9pt;mso-wrap-distance-top:0pt;mso-wrap-distance-right:9pt;mso-wrap-distance-bottom:0pt;" filled="f" strokecolor="#00B0F0" strokeweight="2.25pt">
                      <v:stroke dashstyle="solid" linestyle="single" joinstyle="miter" endcap="flat" color2="#00B0F0"/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11264" behindDoc="0" locked="0" layoutInCell="1" allowOverlap="1">
                  <wp:simplePos x="0" y="0"/>
                  <wp:positionH relativeFrom="margin">
                    <wp:posOffset>172085</wp:posOffset>
                  </wp:positionH>
                  <wp:positionV relativeFrom="margin">
                    <wp:posOffset>99060</wp:posOffset>
                  </wp:positionV>
                  <wp:extent cx="659130" cy="716280"/>
                  <wp:effectExtent xmlns:wp="http://schemas.openxmlformats.org/drawingml/2006/wordprocessingDrawing" l="0" t="0" r="7620" b="7620"/>
                  <wp:wrapSquare wrapText="bothSides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2" r="10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71628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  <w:lang w:bidi="ar-EG"/>
              </w:rPr>
              <w:t xml:space="preserve">   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noProof/>
                <w:sz w:val="32"/>
                <w:szCs w:val="32"/>
                <w:lang w:bidi="ar-EG"/>
              </w:rPr>
              <w:t xml:space="preserve">Injector</w:t>
            </w:r>
          </w:p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</w:p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7168" behindDoc="0" locked="0" layoutInCell="1" allowOverlap="1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46228</wp:posOffset>
                      </wp:positionV>
                      <wp:extent cx="1365250" cy="937260"/>
                      <wp:wrapNone/>
                      <wp:docPr id="8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937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9" name="Picture 3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65.85pt;margin-top:3.65pt;width:107.5pt;height:73.8pt;z-index:7168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10" name="Picture 3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Philips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832c20067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Azurion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ode: </w:t>
            </w:r>
            <w:r>
              <w:rPr>
                <w:noProof/>
                <w:sz w:val="20"/>
                <w:szCs w:val="20"/>
              </w:rPr>
              <w:t xml:space="preserve">10002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Location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Cardiology</w:t>
            </w:r>
            <w:r>
              <w:rPr/>
              <w:br w:type="page"/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</w:tr>
      <w:tr>
        <w:trPr>
          <w:trHeight w:val="3159" w:hRule="atLeast"/>
        </w:trPr>
        <w:tc>
          <w:tcPr>
            <w:tcW w:type="dxa" w:w="5755"/>
            <w:tcBorders/>
            <w:hideMark/>
          </w:tcPr>
          <w:p>
            <w:pPr>
              <w:pBdr/>
              <w:spacing w:line="240" w:lineRule="auto"/>
              <w:rPr>
                <w:noProof/>
              </w:rPr>
            </w:pPr>
            <w:r>
              <w:rPr>
                <w:b/>
                <w:bCs/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31496</wp:posOffset>
                      </wp:positionV>
                      <wp:extent cx="3484829" cy="1828800"/>
                      <wp:effectExtent xmlns:wp="http://schemas.openxmlformats.org/drawingml/2006/wordprocessingDrawing" l="19050" t="19050" r="20955" b="19050"/>
                      <wp:wrapNone/>
                      <wp:docPr id="11" name="Rectangle 2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4829" cy="18288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B0F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style="position:absolute;margin-left:-3.25pt;margin-top:2.48pt;width:274.396pt;height:144pt;z-index:2048;;v-text-anchor:middle;mso-wrap-distance-left:9pt;mso-wrap-distance-top:0pt;mso-wrap-distance-right:9pt;mso-wrap-distance-bottom:0pt;" filled="f" strokecolor="#00B0F0" strokeweight="2.25pt">
                      <v:stroke dashstyle="solid" linestyle="single" joinstyle="miter" endcap="flat" color2="#00B0F0"/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  <w:lang w:bidi="ar-EG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margin">
                    <wp:posOffset>128270</wp:posOffset>
                  </wp:positionH>
                  <wp:positionV relativeFrom="margin">
                    <wp:posOffset>183261</wp:posOffset>
                  </wp:positionV>
                  <wp:extent cx="659130" cy="684530"/>
                  <wp:effectExtent xmlns:wp="http://schemas.openxmlformats.org/drawingml/2006/wordprocessingDrawing" l="0" t="0" r="7620" b="1270"/>
                  <wp:wrapSquare wrapText="bothSides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2" r="10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68453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Bdr/>
              <w:spacing w:before="240" w:line="240" w:lineRule="auto"/>
              <w:rPr/>
            </w:pPr>
            <w:r>
              <w:rPr>
                <w:noProof/>
                <w:sz w:val="32"/>
                <w:szCs w:val="32"/>
              </w:rPr>
              <w:t xml:space="preserve">Anaesthhesia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5120" behindDoc="0" locked="0" layoutInCell="1" allowOverlap="1">
                      <wp:simplePos x="0" y="0"/>
                      <wp:positionH relativeFrom="column">
                        <wp:posOffset>2060194</wp:posOffset>
                      </wp:positionH>
                      <wp:positionV relativeFrom="paragraph">
                        <wp:posOffset>133985</wp:posOffset>
                      </wp:positionV>
                      <wp:extent cx="1338580" cy="1001395"/>
                      <wp:wrapNone/>
                      <wp:docPr id="13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580" cy="1001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14" name="Picture 4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62.2pt;margin-top:10.55pt;width:105.4pt;height:78.85pt;z-index:5120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15" name="Picture 4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 </w:t>
            </w:r>
          </w:p>
          <w:p>
            <w:pPr>
              <w:pBdr/>
              <w:spacing w:line="240" w:lineRule="auto"/>
              <w:rPr>
                <w:b/>
                <w:bCs/>
                <w:sz w:val="10"/>
                <w:szCs w:val="1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Philips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AsmB-0001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Azurion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C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ode: </w:t>
            </w:r>
            <w:r>
              <w:rPr>
                <w:noProof/>
                <w:sz w:val="20"/>
                <w:szCs w:val="20"/>
              </w:rPr>
              <w:t xml:space="preserve">10003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Location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Catheterization</w:t>
            </w:r>
            <w:r>
              <w:rPr/>
              <w:br w:type="page"/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855"/>
            <w:tcBorders/>
          </w:tcPr>
          <w:p>
            <w:pPr>
              <w:pBdr/>
              <w:spacing w:before="400" w:line="240" w:lineRule="auto"/>
              <w:rPr>
                <w:sz w:val="32"/>
                <w:szCs w:val="32"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3312" behindDoc="0" locked="0" layoutInCell="1" allowOverlap="1">
                      <wp:simplePos x="0" y="0"/>
                      <wp:positionH relativeFrom="column">
                        <wp:posOffset>13081</wp:posOffset>
                      </wp:positionH>
                      <wp:positionV relativeFrom="paragraph">
                        <wp:posOffset>31496</wp:posOffset>
                      </wp:positionV>
                      <wp:extent cx="3521507" cy="1828800"/>
                      <wp:effectExtent xmlns:wp="http://schemas.openxmlformats.org/drawingml/2006/wordprocessingDrawing" l="19050" t="19050" r="22225" b="19050"/>
                      <wp:wrapNone/>
                      <wp:docPr id="16" name="Rectangle 6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1507" cy="18288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B0F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style="position:absolute;margin-left:1.03pt;margin-top:2.48pt;width:277.28403pt;height:144pt;z-index:13312;;v-text-anchor:middle;mso-wrap-distance-left:9pt;mso-wrap-distance-top:0pt;mso-wrap-distance-right:9pt;mso-wrap-distance-bottom:0pt;" filled="f" strokecolor="#00B0F0" strokeweight="2.25pt">
                      <v:stroke dashstyle="solid" linestyle="single" joinstyle="miter" endcap="flat" color2="#00B0F0"/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margin">
                    <wp:posOffset>172085</wp:posOffset>
                  </wp:positionH>
                  <wp:positionV relativeFrom="margin">
                    <wp:posOffset>99060</wp:posOffset>
                  </wp:positionV>
                  <wp:extent cx="659130" cy="716280"/>
                  <wp:effectExtent xmlns:wp="http://schemas.openxmlformats.org/drawingml/2006/wordprocessingDrawing" l="0" t="0" r="7620" b="7620"/>
                  <wp:wrapSquare wrapText="bothSides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2" r="10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71628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  <w:lang w:bidi="ar-EG"/>
              </w:rPr>
              <w:t xml:space="preserve">   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noProof/>
                <w:sz w:val="32"/>
                <w:szCs w:val="32"/>
                <w:lang w:bidi="ar-EG"/>
              </w:rPr>
              <w:t xml:space="preserve">DC Shock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46228</wp:posOffset>
                      </wp:positionV>
                      <wp:extent cx="1365250" cy="937260"/>
                      <wp:wrapNone/>
                      <wp:docPr id="18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937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19" name="Picture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65.85pt;margin-top:3.65pt;width:107.5pt;height:73.8pt;z-index:8192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20" name="Picture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Philips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CN32636767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Efficia DFM100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ode: </w:t>
            </w:r>
            <w:r>
              <w:rPr>
                <w:noProof/>
                <w:sz w:val="20"/>
                <w:szCs w:val="20"/>
              </w:rPr>
              <w:t xml:space="preserve">10004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Location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Chemo</w:t>
            </w:r>
            <w:r>
              <w:rPr/>
              <w:br w:type="page"/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159" w:hRule="atLeast"/>
        </w:trPr>
        <w:tc>
          <w:tcPr>
            <w:tcW w:type="dxa" w:w="5755"/>
            <w:tcBorders/>
            <w:hideMark/>
          </w:tcPr>
          <w:p>
            <w:pPr>
              <w:pBdr/>
              <w:spacing w:line="240" w:lineRule="auto"/>
              <w:rPr>
                <w:noProof/>
              </w:rPr>
            </w:pPr>
            <w:r>
              <w:rPr>
                <w:b/>
                <w:bCs/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31496</wp:posOffset>
                      </wp:positionV>
                      <wp:extent cx="3484829" cy="1828800"/>
                      <wp:effectExtent xmlns:wp="http://schemas.openxmlformats.org/drawingml/2006/wordprocessingDrawing" l="19050" t="19050" r="20955" b="19050"/>
                      <wp:wrapNone/>
                      <wp:docPr id="21" name="Rectangle 2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4829" cy="18288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B0F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style="position:absolute;margin-left:-3.25pt;margin-top:2.48pt;width:274.396pt;height:144pt;z-index:3072;;v-text-anchor:middle;mso-wrap-distance-left:9pt;mso-wrap-distance-top:0pt;mso-wrap-distance-right:9pt;mso-wrap-distance-bottom:0pt;" filled="f" strokecolor="#00B0F0" strokeweight="2.25pt">
                      <v:stroke dashstyle="solid" linestyle="single" joinstyle="miter" endcap="flat" color2="#00B0F0"/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  <w:lang w:bidi="ar-EG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margin">
                    <wp:posOffset>128270</wp:posOffset>
                  </wp:positionH>
                  <wp:positionV relativeFrom="margin">
                    <wp:posOffset>183261</wp:posOffset>
                  </wp:positionV>
                  <wp:extent cx="659130" cy="684530"/>
                  <wp:effectExtent xmlns:wp="http://schemas.openxmlformats.org/drawingml/2006/wordprocessingDrawing" l="0" t="0" r="7620" b="1270"/>
                  <wp:wrapSquare wrapText="bothSides"/>
                  <wp:docPr id="2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2" r="10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68453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Bdr/>
              <w:spacing w:before="240" w:line="240" w:lineRule="auto"/>
              <w:rPr/>
            </w:pPr>
            <w:r>
              <w:rPr>
                <w:noProof/>
                <w:sz w:val="32"/>
                <w:szCs w:val="32"/>
              </w:rPr>
              <w:t xml:space="preserve">Electric Syringe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6144" behindDoc="0" locked="0" layoutInCell="1" allowOverlap="1">
                      <wp:simplePos x="0" y="0"/>
                      <wp:positionH relativeFrom="column">
                        <wp:posOffset>2060194</wp:posOffset>
                      </wp:positionH>
                      <wp:positionV relativeFrom="paragraph">
                        <wp:posOffset>133985</wp:posOffset>
                      </wp:positionV>
                      <wp:extent cx="1338580" cy="1001395"/>
                      <wp:wrapNone/>
                      <wp:docPr id="23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580" cy="1001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24" name="Picture 6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62.2pt;margin-top:10.55pt;width:105.4pt;height:78.85pt;z-index:6144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25" name="Picture 6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 </w:t>
            </w:r>
          </w:p>
          <w:p>
            <w:pPr>
              <w:pBdr/>
              <w:spacing w:line="240" w:lineRule="auto"/>
              <w:rPr>
                <w:b/>
                <w:bCs/>
                <w:sz w:val="10"/>
                <w:szCs w:val="1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Fresenius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24544101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agilia SP-iSE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C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ode: </w:t>
            </w:r>
            <w:r>
              <w:rPr>
                <w:noProof/>
                <w:sz w:val="20"/>
                <w:szCs w:val="20"/>
              </w:rPr>
              <w:t xml:space="preserve">10005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Location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Emergency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855"/>
            <w:tcBorders/>
          </w:tcPr>
          <w:p>
            <w:pPr>
              <w:pBdr/>
              <w:spacing w:before="400" w:line="240" w:lineRule="auto"/>
              <w:rPr>
                <w:sz w:val="32"/>
                <w:szCs w:val="32"/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4336" behindDoc="0" locked="0" layoutInCell="1" allowOverlap="1">
                      <wp:simplePos x="0" y="0"/>
                      <wp:positionH relativeFrom="column">
                        <wp:posOffset>13081</wp:posOffset>
                      </wp:positionH>
                      <wp:positionV relativeFrom="paragraph">
                        <wp:posOffset>31496</wp:posOffset>
                      </wp:positionV>
                      <wp:extent cx="3521507" cy="1828800"/>
                      <wp:effectExtent xmlns:wp="http://schemas.openxmlformats.org/drawingml/2006/wordprocessingDrawing" l="19050" t="19050" r="22225" b="19050"/>
                      <wp:wrapNone/>
                      <wp:docPr id="26" name="Rectangle 6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1507" cy="18288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B0F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style="position:absolute;margin-left:1.03pt;margin-top:2.48pt;width:277.28403pt;height:144pt;z-index:14336;;v-text-anchor:middle;mso-wrap-distance-left:9pt;mso-wrap-distance-top:0pt;mso-wrap-distance-right:9pt;mso-wrap-distance-bottom:0pt;" filled="f" strokecolor="#00B0F0" strokeweight="2.25pt">
                      <v:stroke dashstyle="solid" linestyle="single" joinstyle="miter" endcap="flat" color2="#00B0F0"/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margin">
                    <wp:posOffset>172085</wp:posOffset>
                  </wp:positionH>
                  <wp:positionV relativeFrom="margin">
                    <wp:posOffset>99060</wp:posOffset>
                  </wp:positionV>
                  <wp:extent cx="659130" cy="716280"/>
                  <wp:effectExtent xmlns:wp="http://schemas.openxmlformats.org/drawingml/2006/wordprocessingDrawing" l="0" t="0" r="7620" b="7620"/>
                  <wp:wrapSquare wrapText="bothSides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2" r="10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716280"/>
                          </a:xfrm>
                          <a:prstGeom prst="rect">
                            <a:avLst/>
                          </a:prstGeom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  <w:lang w:bidi="ar-EG"/>
              </w:rPr>
              <w:t xml:space="preserve">   </w:t>
            </w:r>
            <w:r>
              <w:rPr>
                <w:sz w:val="32"/>
                <w:szCs w:val="32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9216" behindDoc="0" locked="0" layoutInCell="1" allowOverlap="1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46228</wp:posOffset>
                      </wp:positionV>
                      <wp:extent cx="1365250" cy="937260"/>
                      <wp:wrapNone/>
                      <wp:docPr id="28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937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65.85pt;margin-top:3.65pt;width:107.5pt;height:73.8pt;z-index:9216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 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ode: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Location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</w:tbl>
    <w:p w14:paraId="15DFB1BD">
      <w:pPr>
        <w:spacing w:after="0"/>
        <w:rPr>
          <w:b/>
          <w:bCs/>
          <w:lang w:bidi="ar-EG"/>
        </w:rPr>
      </w:pPr>
    </w:p>
    <w:sectPr>
      <w:footerReference w:type="default" r:id="rId7"/>
      <w:type w:val="nextPage"/>
      <w:pgSz w:w="12240" w:h="15840"/>
      <w:pgMar w:top="270" w:right="270" w:bottom="450" w:left="270" w:header="720" w:footer="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</w:fonts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AB25D72">
    <w:pPr>
      <w:pBdr>
        <w:left w:val="single" w:color="4472C4" w:sz="12" w:space="11"/>
      </w:pBdr>
      <w:tabs>
        <w:tab w:val="left" w:pos="622"/>
      </w:tabs>
      <w:spacing w:after="0"/>
      <w:rPr>
        <w:rFonts w:asciiTheme="majorHAnsi" w:hAnsiTheme="majorHAnsi" w:eastAsiaTheme="majorEastAsia" w:cstheme="majorBidi"/>
        <w:color w:val="2F5496"/>
        <w:sz w:val="26"/>
        <w:szCs w:val="26"/>
      </w:rPr>
    </w:pP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/>
        <w:sz w:val="26"/>
        <w:szCs w:val="26"/>
      </w:rPr>
      <w:instrText xml:space="preserve"> PAGE   \* MERGEFORMAT </w:instrTex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noProof/>
        <w:color w:val="2F5496"/>
        <w:sz w:val="26"/>
        <w:szCs w:val="26"/>
      </w:rPr>
      <w:t xml:space="preserve">2</w: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end"/>
    </w:r>
  </w:p>
  <w:p w14:paraId="07251E00"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30"/>
  <w:displayBackgroundShape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theme" Target="theme/theme1.xml" /><Relationship Id="rId7" Type="http://schemas.openxmlformats.org/officeDocument/2006/relationships/footer" Target="footer7.xml" /><Relationship Id="rId11" Type="http://schemas.openxmlformats.org/officeDocument/2006/relationships/fontTable" Target="fontTable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UniversityCardTemplate.dotx</Template>
  <TotalTime>195</TotalTime>
  <Pages>1</Pages>
  <Words>148</Words>
  <Characters>848</Characters>
  <Application>Microsoft Office Word</Application>
  <DocSecurity>0</DocSecurity>
  <Lines>7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347</cp:revision>
  <dcterms:created xsi:type="dcterms:W3CDTF">2023-01-04T08:39:00Z</dcterms:created>
  <dcterms:modified xsi:type="dcterms:W3CDTF">2023-02-19T16:00:00Z</dcterms:modified>
</cp:coreProperties>
</file>